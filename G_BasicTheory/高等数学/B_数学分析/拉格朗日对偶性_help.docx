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9B186" w14:textId="77777777" w:rsidR="00FA72B6" w:rsidRDefault="00F47E6D" w:rsidP="00B672CC">
      <w:pPr>
        <w:snapToGrid w:val="0"/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/>
          <w:sz w:val="72"/>
          <w:szCs w:val="72"/>
        </w:rPr>
        <w:fldChar w:fldCharType="begin"/>
      </w:r>
      <w:r>
        <w:rPr>
          <w:rFonts w:ascii="楷体" w:eastAsia="楷体" w:hAnsi="楷体"/>
          <w:sz w:val="72"/>
          <w:szCs w:val="72"/>
        </w:rPr>
        <w:instrText xml:space="preserve"> MACROBUTTON MTEditEquationSection2 </w:instrText>
      </w:r>
      <w:r w:rsidRPr="00F47E6D">
        <w:rPr>
          <w:rStyle w:val="MTEquationSection"/>
        </w:rPr>
        <w:instrText>Equation Chapter 1 Section 1</w:instrText>
      </w:r>
      <w:r>
        <w:rPr>
          <w:rFonts w:ascii="楷体" w:eastAsia="楷体" w:hAnsi="楷体"/>
          <w:sz w:val="72"/>
          <w:szCs w:val="72"/>
        </w:rPr>
        <w:fldChar w:fldCharType="begin"/>
      </w:r>
      <w:r>
        <w:rPr>
          <w:rFonts w:ascii="楷体" w:eastAsia="楷体" w:hAnsi="楷体"/>
          <w:sz w:val="72"/>
          <w:szCs w:val="72"/>
        </w:rPr>
        <w:instrText xml:space="preserve"> SEQ MTEqn \r \h \* MERGEFORMAT </w:instrText>
      </w:r>
      <w:r>
        <w:rPr>
          <w:rFonts w:ascii="楷体" w:eastAsia="楷体" w:hAnsi="楷体"/>
          <w:sz w:val="72"/>
          <w:szCs w:val="72"/>
        </w:rPr>
        <w:fldChar w:fldCharType="end"/>
      </w:r>
      <w:r>
        <w:rPr>
          <w:rFonts w:ascii="楷体" w:eastAsia="楷体" w:hAnsi="楷体"/>
          <w:sz w:val="72"/>
          <w:szCs w:val="72"/>
        </w:rPr>
        <w:fldChar w:fldCharType="begin"/>
      </w:r>
      <w:r>
        <w:rPr>
          <w:rFonts w:ascii="楷体" w:eastAsia="楷体" w:hAnsi="楷体"/>
          <w:sz w:val="72"/>
          <w:szCs w:val="72"/>
        </w:rPr>
        <w:instrText xml:space="preserve"> SEQ MTSec \r 1 \h \* MERGEFORMAT </w:instrText>
      </w:r>
      <w:r>
        <w:rPr>
          <w:rFonts w:ascii="楷体" w:eastAsia="楷体" w:hAnsi="楷体"/>
          <w:sz w:val="72"/>
          <w:szCs w:val="72"/>
        </w:rPr>
        <w:fldChar w:fldCharType="end"/>
      </w:r>
      <w:r>
        <w:rPr>
          <w:rFonts w:ascii="楷体" w:eastAsia="楷体" w:hAnsi="楷体"/>
          <w:sz w:val="72"/>
          <w:szCs w:val="72"/>
        </w:rPr>
        <w:fldChar w:fldCharType="begin"/>
      </w:r>
      <w:r>
        <w:rPr>
          <w:rFonts w:ascii="楷体" w:eastAsia="楷体" w:hAnsi="楷体"/>
          <w:sz w:val="72"/>
          <w:szCs w:val="72"/>
        </w:rPr>
        <w:instrText xml:space="preserve"> SEQ MTChap \r 1 \h \* MERGEFORMAT </w:instrText>
      </w:r>
      <w:r>
        <w:rPr>
          <w:rFonts w:ascii="楷体" w:eastAsia="楷体" w:hAnsi="楷体"/>
          <w:sz w:val="72"/>
          <w:szCs w:val="72"/>
        </w:rPr>
        <w:fldChar w:fldCharType="end"/>
      </w:r>
      <w:r>
        <w:rPr>
          <w:rFonts w:ascii="楷体" w:eastAsia="楷体" w:hAnsi="楷体"/>
          <w:sz w:val="72"/>
          <w:szCs w:val="72"/>
        </w:rPr>
        <w:fldChar w:fldCharType="end"/>
      </w:r>
      <w:bookmarkStart w:id="0" w:name="MTUpdateHome"/>
      <w:bookmarkEnd w:id="0"/>
      <w:r w:rsidR="00B672CC" w:rsidRPr="00B672CC">
        <w:rPr>
          <w:rFonts w:ascii="楷体" w:eastAsia="楷体" w:hAnsi="楷体" w:hint="eastAsia"/>
          <w:sz w:val="72"/>
          <w:szCs w:val="72"/>
        </w:rPr>
        <w:t>拉格朗日对偶性</w:t>
      </w:r>
    </w:p>
    <w:p w14:paraId="573C2869" w14:textId="77777777" w:rsidR="00B672CC" w:rsidRDefault="002052CE" w:rsidP="002052CE">
      <w:pPr>
        <w:pStyle w:val="1"/>
      </w:pPr>
      <w:r>
        <w:rPr>
          <w:rFonts w:hint="eastAsia"/>
        </w:rPr>
        <w:t>原始问题</w:t>
      </w:r>
    </w:p>
    <w:p w14:paraId="39E72FF8" w14:textId="6D4B9D37" w:rsidR="002052CE" w:rsidRDefault="002052CE" w:rsidP="002052CE">
      <w:pPr>
        <w:ind w:firstLine="420"/>
      </w:pPr>
      <w:r>
        <w:rPr>
          <w:rFonts w:hint="eastAsia"/>
        </w:rPr>
        <w:t>假设</w:t>
      </w:r>
      <w:r w:rsidR="009C28DE" w:rsidRPr="002052CE">
        <w:rPr>
          <w:position w:val="-14"/>
        </w:rPr>
        <w:object w:dxaOrig="1660" w:dyaOrig="380" w14:anchorId="0D676A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18.85pt" o:ole="">
            <v:imagedata r:id="rId8" o:title=""/>
          </v:shape>
          <o:OLEObject Type="Embed" ProgID="Equation.DSMT4" ShapeID="_x0000_i1025" DrawAspect="Content" ObjectID="_1645650060" r:id="rId9"/>
        </w:object>
      </w:r>
      <w:r>
        <w:rPr>
          <w:rFonts w:hint="eastAsia"/>
        </w:rPr>
        <w:t>是定义在</w:t>
      </w:r>
      <w:r w:rsidRPr="002052CE">
        <w:rPr>
          <w:position w:val="-4"/>
        </w:rPr>
        <w:object w:dxaOrig="340" w:dyaOrig="300" w14:anchorId="53610C79">
          <v:shape id="_x0000_i1026" type="#_x0000_t75" style="width:16.95pt;height:15pt" o:ole="">
            <v:imagedata r:id="rId10" o:title=""/>
          </v:shape>
          <o:OLEObject Type="Embed" ProgID="Equation.DSMT4" ShapeID="_x0000_i1026" DrawAspect="Content" ObjectID="_1645650061" r:id="rId11"/>
        </w:object>
      </w:r>
      <w:r>
        <w:rPr>
          <w:rFonts w:hint="eastAsia"/>
        </w:rPr>
        <w:t>上的连续可微函数</w:t>
      </w:r>
      <w:r>
        <w:rPr>
          <w:rFonts w:hint="eastAsia"/>
        </w:rPr>
        <w:t>.</w:t>
      </w:r>
      <w:r>
        <w:rPr>
          <w:rFonts w:hint="eastAsia"/>
        </w:rPr>
        <w:t>考虑约束最优化问题</w:t>
      </w:r>
    </w:p>
    <w:p w14:paraId="7527FF2D" w14:textId="57D0A807" w:rsidR="002052CE" w:rsidRDefault="009C28DE" w:rsidP="00E142BB">
      <w:pPr>
        <w:ind w:firstLineChars="1200" w:firstLine="2880"/>
      </w:pPr>
      <w:r w:rsidRPr="002052CE">
        <w:rPr>
          <w:position w:val="-20"/>
        </w:rPr>
        <w:object w:dxaOrig="940" w:dyaOrig="440" w14:anchorId="4D286CC7">
          <v:shape id="_x0000_i1027" type="#_x0000_t75" style="width:47.35pt;height:21.95pt" o:ole="">
            <v:imagedata r:id="rId12" o:title=""/>
          </v:shape>
          <o:OLEObject Type="Embed" ProgID="Equation.DSMT4" ShapeID="_x0000_i1027" DrawAspect="Content" ObjectID="_1645650062" r:id="rId13"/>
        </w:object>
      </w:r>
    </w:p>
    <w:p w14:paraId="1A75697F" w14:textId="6C511DA2" w:rsidR="002052CE" w:rsidRDefault="009C28DE" w:rsidP="002052CE">
      <w:pPr>
        <w:ind w:firstLine="420"/>
        <w:jc w:val="center"/>
      </w:pPr>
      <w:r w:rsidRPr="002052CE">
        <w:rPr>
          <w:position w:val="-32"/>
        </w:rPr>
        <w:object w:dxaOrig="2860" w:dyaOrig="760" w14:anchorId="22E1DA92">
          <v:shape id="_x0000_i1028" type="#_x0000_t75" style="width:143.25pt;height:38.1pt" o:ole="">
            <v:imagedata r:id="rId14" o:title=""/>
          </v:shape>
          <o:OLEObject Type="Embed" ProgID="Equation.DSMT4" ShapeID="_x0000_i1028" DrawAspect="Content" ObjectID="_1645650063" r:id="rId15"/>
        </w:object>
      </w:r>
      <w:r w:rsidR="002052CE">
        <w:t xml:space="preserve"> </w:t>
      </w:r>
    </w:p>
    <w:p w14:paraId="255CE243" w14:textId="77777777" w:rsidR="002052CE" w:rsidRDefault="002052CE" w:rsidP="002052CE">
      <w:r>
        <w:rPr>
          <w:rFonts w:hint="eastAsia"/>
        </w:rPr>
        <w:t>称此约束最优化问题为原始最优化问题或原始问题</w:t>
      </w:r>
      <w:r w:rsidR="00F47E6D">
        <w:rPr>
          <w:rFonts w:hint="eastAsia"/>
        </w:rPr>
        <w:t>.</w:t>
      </w:r>
    </w:p>
    <w:p w14:paraId="7760F5DC" w14:textId="77777777" w:rsidR="002052CE" w:rsidRDefault="002052CE" w:rsidP="002052CE">
      <w:r>
        <w:tab/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引入广义拉格朗日函数</w:t>
      </w:r>
    </w:p>
    <w:p w14:paraId="5DC4EABD" w14:textId="3EE685BA" w:rsidR="002052CE" w:rsidRDefault="009C28DE" w:rsidP="00565EBE">
      <w:pPr>
        <w:jc w:val="center"/>
      </w:pPr>
      <w:r w:rsidRPr="00F47E6D">
        <w:rPr>
          <w:position w:val="-30"/>
        </w:rPr>
        <w:object w:dxaOrig="4099" w:dyaOrig="700" w14:anchorId="4D8AE96E">
          <v:shape id="_x0000_i1029" type="#_x0000_t75" style="width:204.85pt;height:35.05pt" o:ole="">
            <v:imagedata r:id="rId16" o:title=""/>
          </v:shape>
          <o:OLEObject Type="Embed" ProgID="Equation.DSMT4" ShapeID="_x0000_i1029" DrawAspect="Content" ObjectID="_1645650064" r:id="rId17"/>
        </w:object>
      </w:r>
      <w:r w:rsidR="00F47E6D">
        <w:t xml:space="preserve"> </w:t>
      </w:r>
    </w:p>
    <w:p w14:paraId="666E2B33" w14:textId="68A62A54" w:rsidR="00565EBE" w:rsidRDefault="00565EBE" w:rsidP="00565EBE">
      <w:r>
        <w:rPr>
          <w:rFonts w:hint="eastAsia"/>
        </w:rPr>
        <w:t>这里</w:t>
      </w:r>
      <w:r>
        <w:rPr>
          <w:rFonts w:hint="eastAsia"/>
        </w:rPr>
        <w:t>,</w:t>
      </w:r>
      <w:r w:rsidR="009C28DE" w:rsidRPr="00565EBE">
        <w:rPr>
          <w:position w:val="-14"/>
        </w:rPr>
        <w:object w:dxaOrig="3260" w:dyaOrig="400" w14:anchorId="652A0B5B">
          <v:shape id="_x0000_i1030" type="#_x0000_t75" style="width:162.5pt;height:20.4pt" o:ole="">
            <v:imagedata r:id="rId18" o:title=""/>
          </v:shape>
          <o:OLEObject Type="Embed" ProgID="Equation.DSMT4" ShapeID="_x0000_i1030" DrawAspect="Content" ObjectID="_1645650065" r:id="rId19"/>
        </w:object>
      </w:r>
      <w:r>
        <w:rPr>
          <w:rFonts w:hint="eastAsia"/>
        </w:rPr>
        <w:t>是拉格朗日乘子</w:t>
      </w:r>
      <w:r>
        <w:rPr>
          <w:rFonts w:hint="eastAsia"/>
        </w:rPr>
        <w:t>,</w:t>
      </w:r>
      <w:r w:rsidRPr="00565EBE">
        <w:rPr>
          <w:position w:val="-12"/>
        </w:rPr>
        <w:object w:dxaOrig="639" w:dyaOrig="360" w14:anchorId="19029F91">
          <v:shape id="_x0000_i1031" type="#_x0000_t75" style="width:31.95pt;height:17.7pt" o:ole="">
            <v:imagedata r:id="rId20" o:title=""/>
          </v:shape>
          <o:OLEObject Type="Embed" ProgID="Equation.DSMT4" ShapeID="_x0000_i1031" DrawAspect="Content" ObjectID="_1645650066" r:id="rId21"/>
        </w:object>
      </w:r>
      <w:r>
        <w:rPr>
          <w:rFonts w:hint="eastAsia"/>
        </w:rPr>
        <w:t>.</w:t>
      </w:r>
      <w:r>
        <w:rPr>
          <w:rFonts w:hint="eastAsia"/>
        </w:rPr>
        <w:t>考虑</w:t>
      </w:r>
      <w:r w:rsidRPr="00565EBE">
        <w:rPr>
          <w:position w:val="-6"/>
        </w:rPr>
        <w:object w:dxaOrig="200" w:dyaOrig="220" w14:anchorId="14B03AAC">
          <v:shape id="_x0000_i1032" type="#_x0000_t75" style="width:9.65pt;height:10.8pt" o:ole="">
            <v:imagedata r:id="rId22" o:title=""/>
          </v:shape>
          <o:OLEObject Type="Embed" ProgID="Equation.DSMT4" ShapeID="_x0000_i1032" DrawAspect="Content" ObjectID="_1645650067" r:id="rId23"/>
        </w:object>
      </w:r>
      <w:r>
        <w:rPr>
          <w:rFonts w:hint="eastAsia"/>
        </w:rPr>
        <w:t>的函数</w:t>
      </w:r>
      <w:r>
        <w:rPr>
          <w:rFonts w:hint="eastAsia"/>
        </w:rPr>
        <w:t>:</w:t>
      </w:r>
    </w:p>
    <w:p w14:paraId="2B7C3BDD" w14:textId="4654AE64" w:rsidR="00565EBE" w:rsidRDefault="009C28DE" w:rsidP="00565EBE">
      <w:pPr>
        <w:jc w:val="center"/>
      </w:pPr>
      <w:r w:rsidRPr="00565EBE">
        <w:rPr>
          <w:position w:val="-22"/>
        </w:rPr>
        <w:object w:dxaOrig="2380" w:dyaOrig="460" w14:anchorId="47C7866A">
          <v:shape id="_x0000_i1033" type="#_x0000_t75" style="width:119.35pt;height:23.5pt" o:ole="">
            <v:imagedata r:id="rId24" o:title=""/>
          </v:shape>
          <o:OLEObject Type="Embed" ProgID="Equation.DSMT4" ShapeID="_x0000_i1033" DrawAspect="Content" ObjectID="_1645650068" r:id="rId25"/>
        </w:object>
      </w:r>
    </w:p>
    <w:p w14:paraId="58115C2F" w14:textId="77777777" w:rsidR="002052CE" w:rsidRDefault="00565EBE" w:rsidP="002052CE">
      <w:r>
        <w:rPr>
          <w:rFonts w:hint="eastAsia"/>
        </w:rPr>
        <w:t>这里</w:t>
      </w:r>
      <w:r>
        <w:rPr>
          <w:rFonts w:hint="eastAsia"/>
        </w:rPr>
        <w:t>,</w:t>
      </w:r>
      <w:r>
        <w:rPr>
          <w:rFonts w:hint="eastAsia"/>
        </w:rPr>
        <w:t>下标</w:t>
      </w:r>
      <w:r w:rsidRPr="00565EBE">
        <w:rPr>
          <w:position w:val="-4"/>
        </w:rPr>
        <w:object w:dxaOrig="240" w:dyaOrig="260" w14:anchorId="4C7C779C">
          <v:shape id="_x0000_i1034" type="#_x0000_t75" style="width:12.3pt;height:13.85pt" o:ole="">
            <v:imagedata r:id="rId26" o:title=""/>
          </v:shape>
          <o:OLEObject Type="Embed" ProgID="Equation.DSMT4" ShapeID="_x0000_i1034" DrawAspect="Content" ObjectID="_1645650069" r:id="rId27"/>
        </w:object>
      </w:r>
      <w:r>
        <w:rPr>
          <w:rFonts w:hint="eastAsia"/>
        </w:rPr>
        <w:t>表示原始问题</w:t>
      </w:r>
      <w:r>
        <w:rPr>
          <w:rFonts w:hint="eastAsia"/>
        </w:rPr>
        <w:t>.</w:t>
      </w:r>
    </w:p>
    <w:p w14:paraId="2D0A5B2E" w14:textId="26692A98" w:rsidR="00F724C9" w:rsidRDefault="00F724C9" w:rsidP="002052CE">
      <w:r>
        <w:tab/>
      </w:r>
      <w:r>
        <w:rPr>
          <w:rFonts w:hint="eastAsia"/>
        </w:rPr>
        <w:t>假设给定某个</w:t>
      </w:r>
      <w:r w:rsidR="009C28DE" w:rsidRPr="009C28DE">
        <w:rPr>
          <w:position w:val="-4"/>
        </w:rPr>
        <w:object w:dxaOrig="200" w:dyaOrig="200" w14:anchorId="5E05731D">
          <v:shape id="_x0000_i1035" type="#_x0000_t75" style="width:9.65pt;height:10pt" o:ole="">
            <v:imagedata r:id="rId28" o:title=""/>
          </v:shape>
          <o:OLEObject Type="Embed" ProgID="Equation.DSMT4" ShapeID="_x0000_i1035" DrawAspect="Content" ObjectID="_1645650070" r:id="rId29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 w:rsidR="009C28DE" w:rsidRPr="009C28DE">
        <w:rPr>
          <w:position w:val="-4"/>
        </w:rPr>
        <w:object w:dxaOrig="200" w:dyaOrig="200" w14:anchorId="121DF867">
          <v:shape id="_x0000_i1036" type="#_x0000_t75" style="width:9.65pt;height:10pt" o:ole="">
            <v:imagedata r:id="rId30" o:title=""/>
          </v:shape>
          <o:OLEObject Type="Embed" ProgID="Equation.DSMT4" ShapeID="_x0000_i1036" DrawAspect="Content" ObjectID="_1645650071" r:id="rId31"/>
        </w:object>
      </w:r>
      <w:r>
        <w:rPr>
          <w:rFonts w:hint="eastAsia"/>
        </w:rPr>
        <w:t>违反原始问题的约束条件</w:t>
      </w:r>
      <w:r>
        <w:rPr>
          <w:rFonts w:hint="eastAsia"/>
        </w:rPr>
        <w:t>,</w:t>
      </w:r>
      <w:r>
        <w:rPr>
          <w:rFonts w:hint="eastAsia"/>
        </w:rPr>
        <w:t>即存在某个</w:t>
      </w:r>
      <w:r w:rsidRPr="00F724C9">
        <w:rPr>
          <w:position w:val="-6"/>
        </w:rPr>
        <w:object w:dxaOrig="139" w:dyaOrig="260" w14:anchorId="22CF4B3B">
          <v:shape id="_x0000_i1037" type="#_x0000_t75" style="width:6.55pt;height:13.85pt" o:ole="">
            <v:imagedata r:id="rId32" o:title=""/>
          </v:shape>
          <o:OLEObject Type="Embed" ProgID="Equation.DSMT4" ShapeID="_x0000_i1037" DrawAspect="Content" ObjectID="_1645650072" r:id="rId33"/>
        </w:object>
      </w:r>
      <w:r>
        <w:rPr>
          <w:rFonts w:hint="eastAsia"/>
        </w:rPr>
        <w:t>使得</w:t>
      </w:r>
      <w:r w:rsidR="009C28DE" w:rsidRPr="00F724C9">
        <w:rPr>
          <w:position w:val="-12"/>
        </w:rPr>
        <w:object w:dxaOrig="940" w:dyaOrig="360" w14:anchorId="0585D8AD">
          <v:shape id="_x0000_i1038" type="#_x0000_t75" style="width:46.95pt;height:17.7pt" o:ole="">
            <v:imagedata r:id="rId34" o:title=""/>
          </v:shape>
          <o:OLEObject Type="Embed" ProgID="Equation.DSMT4" ShapeID="_x0000_i1038" DrawAspect="Content" ObjectID="_1645650073" r:id="rId35"/>
        </w:object>
      </w:r>
      <w:r>
        <w:rPr>
          <w:rFonts w:hint="eastAsia"/>
        </w:rPr>
        <w:t>或者存在某个</w:t>
      </w:r>
      <w:r w:rsidRPr="00F724C9">
        <w:rPr>
          <w:position w:val="-10"/>
        </w:rPr>
        <w:object w:dxaOrig="200" w:dyaOrig="300" w14:anchorId="7AD607D6">
          <v:shape id="_x0000_i1039" type="#_x0000_t75" style="width:9.65pt;height:15pt" o:ole="">
            <v:imagedata r:id="rId36" o:title=""/>
          </v:shape>
          <o:OLEObject Type="Embed" ProgID="Equation.DSMT4" ShapeID="_x0000_i1039" DrawAspect="Content" ObjectID="_1645650074" r:id="rId37"/>
        </w:object>
      </w:r>
      <w:r>
        <w:rPr>
          <w:rFonts w:hint="eastAsia"/>
        </w:rPr>
        <w:t>使得</w:t>
      </w:r>
      <w:r w:rsidR="009C28DE" w:rsidRPr="00F724C9">
        <w:rPr>
          <w:position w:val="-14"/>
        </w:rPr>
        <w:object w:dxaOrig="999" w:dyaOrig="380" w14:anchorId="7FF79646">
          <v:shape id="_x0000_i1040" type="#_x0000_t75" style="width:49.65pt;height:18.85pt" o:ole="">
            <v:imagedata r:id="rId38" o:title=""/>
          </v:shape>
          <o:OLEObject Type="Embed" ProgID="Equation.DSMT4" ShapeID="_x0000_i1040" DrawAspect="Content" ObjectID="_1645650075" r:id="rId39"/>
        </w:object>
      </w:r>
      <w:r>
        <w:rPr>
          <w:rFonts w:hint="eastAsia"/>
        </w:rPr>
        <w:t>,</w:t>
      </w:r>
      <w:r>
        <w:rPr>
          <w:rFonts w:hint="eastAsia"/>
        </w:rPr>
        <w:t>那么就有</w:t>
      </w:r>
    </w:p>
    <w:p w14:paraId="0158C0F7" w14:textId="05CBB6F3" w:rsidR="00F724C9" w:rsidRDefault="009C28DE" w:rsidP="00F724C9">
      <w:pPr>
        <w:jc w:val="center"/>
      </w:pPr>
      <w:r w:rsidRPr="00F724C9">
        <w:rPr>
          <w:position w:val="-30"/>
        </w:rPr>
        <w:object w:dxaOrig="4940" w:dyaOrig="700" w14:anchorId="584CED3F">
          <v:shape id="_x0000_i1041" type="#_x0000_t75" style="width:247.55pt;height:35.05pt" o:ole="">
            <v:imagedata r:id="rId40" o:title=""/>
          </v:shape>
          <o:OLEObject Type="Embed" ProgID="Equation.DSMT4" ShapeID="_x0000_i1041" DrawAspect="Content" ObjectID="_1645650076" r:id="rId41"/>
        </w:object>
      </w:r>
    </w:p>
    <w:p w14:paraId="44EF819F" w14:textId="2CF6BAA6" w:rsidR="00F724C9" w:rsidRDefault="00F724C9" w:rsidP="00F724C9">
      <w:r>
        <w:rPr>
          <w:rFonts w:hint="eastAsia"/>
        </w:rPr>
        <w:t>因为若某个</w:t>
      </w:r>
      <w:r w:rsidRPr="00F724C9">
        <w:rPr>
          <w:position w:val="-6"/>
        </w:rPr>
        <w:object w:dxaOrig="139" w:dyaOrig="260" w14:anchorId="1A36606E">
          <v:shape id="_x0000_i1042" type="#_x0000_t75" style="width:6.55pt;height:13.85pt" o:ole="">
            <v:imagedata r:id="rId42" o:title=""/>
          </v:shape>
          <o:OLEObject Type="Embed" ProgID="Equation.DSMT4" ShapeID="_x0000_i1042" DrawAspect="Content" ObjectID="_1645650077" r:id="rId43"/>
        </w:object>
      </w:r>
      <w:r>
        <w:rPr>
          <w:rFonts w:hint="eastAsia"/>
        </w:rPr>
        <w:t>使约束</w:t>
      </w:r>
      <w:r w:rsidR="009C28DE" w:rsidRPr="00F724C9">
        <w:rPr>
          <w:position w:val="-12"/>
        </w:rPr>
        <w:object w:dxaOrig="880" w:dyaOrig="360" w14:anchorId="331E2DEF">
          <v:shape id="_x0000_i1043" type="#_x0000_t75" style="width:43.1pt;height:17.7pt" o:ole="">
            <v:imagedata r:id="rId44" o:title=""/>
          </v:shape>
          <o:OLEObject Type="Embed" ProgID="Equation.DSMT4" ShapeID="_x0000_i1043" DrawAspect="Content" ObjectID="_1645650078" r:id="rId45"/>
        </w:object>
      </w:r>
      <w:r>
        <w:rPr>
          <w:rFonts w:hint="eastAsia"/>
        </w:rPr>
        <w:t>,</w:t>
      </w:r>
      <w:r>
        <w:rPr>
          <w:rFonts w:hint="eastAsia"/>
        </w:rPr>
        <w:t>则可令</w:t>
      </w:r>
      <w:r w:rsidRPr="00F724C9">
        <w:rPr>
          <w:position w:val="-12"/>
        </w:rPr>
        <w:object w:dxaOrig="940" w:dyaOrig="360" w14:anchorId="27D4F8BA">
          <v:shape id="_x0000_i1044" type="#_x0000_t75" style="width:47.35pt;height:17.7pt" o:ole="">
            <v:imagedata r:id="rId46" o:title=""/>
          </v:shape>
          <o:OLEObject Type="Embed" ProgID="Equation.DSMT4" ShapeID="_x0000_i1044" DrawAspect="Content" ObjectID="_1645650079" r:id="rId47"/>
        </w:object>
      </w:r>
      <w:r>
        <w:rPr>
          <w:rFonts w:hint="eastAsia"/>
        </w:rPr>
        <w:t>,</w:t>
      </w:r>
      <w:r>
        <w:rPr>
          <w:rFonts w:hint="eastAsia"/>
        </w:rPr>
        <w:t>若某个</w:t>
      </w:r>
      <w:r w:rsidRPr="00F724C9">
        <w:rPr>
          <w:position w:val="-10"/>
        </w:rPr>
        <w:object w:dxaOrig="200" w:dyaOrig="300" w14:anchorId="3056B550">
          <v:shape id="_x0000_i1045" type="#_x0000_t75" style="width:9.65pt;height:15pt" o:ole="">
            <v:imagedata r:id="rId48" o:title=""/>
          </v:shape>
          <o:OLEObject Type="Embed" ProgID="Equation.DSMT4" ShapeID="_x0000_i1045" DrawAspect="Content" ObjectID="_1645650080" r:id="rId49"/>
        </w:object>
      </w:r>
      <w:r>
        <w:rPr>
          <w:rFonts w:hint="eastAsia"/>
        </w:rPr>
        <w:t>使</w:t>
      </w:r>
      <w:r w:rsidR="009C28DE" w:rsidRPr="00F724C9">
        <w:rPr>
          <w:position w:val="-14"/>
        </w:rPr>
        <w:object w:dxaOrig="940" w:dyaOrig="380" w14:anchorId="09768B51">
          <v:shape id="_x0000_i1046" type="#_x0000_t75" style="width:47.35pt;height:18.85pt" o:ole="">
            <v:imagedata r:id="rId50" o:title=""/>
          </v:shape>
          <o:OLEObject Type="Embed" ProgID="Equation.DSMT4" ShapeID="_x0000_i1046" DrawAspect="Content" ObjectID="_1645650081" r:id="rId51"/>
        </w:object>
      </w:r>
      <w:r>
        <w:rPr>
          <w:rFonts w:hint="eastAsia"/>
        </w:rPr>
        <w:t>,</w:t>
      </w:r>
      <w:r>
        <w:rPr>
          <w:rFonts w:hint="eastAsia"/>
        </w:rPr>
        <w:t>则可令</w:t>
      </w:r>
      <w:r w:rsidRPr="00F724C9">
        <w:rPr>
          <w:position w:val="-14"/>
        </w:rPr>
        <w:object w:dxaOrig="300" w:dyaOrig="380" w14:anchorId="23CB6052">
          <v:shape id="_x0000_i1047" type="#_x0000_t75" style="width:15pt;height:18.85pt" o:ole="">
            <v:imagedata r:id="rId52" o:title=""/>
          </v:shape>
          <o:OLEObject Type="Embed" ProgID="Equation.DSMT4" ShapeID="_x0000_i1047" DrawAspect="Content" ObjectID="_1645650082" r:id="rId53"/>
        </w:object>
      </w:r>
      <w:r>
        <w:rPr>
          <w:rFonts w:hint="eastAsia"/>
        </w:rPr>
        <w:t>使</w:t>
      </w:r>
      <w:r w:rsidR="009C28DE" w:rsidRPr="00F724C9">
        <w:rPr>
          <w:position w:val="-14"/>
        </w:rPr>
        <w:object w:dxaOrig="1440" w:dyaOrig="380" w14:anchorId="4C3ADE9D">
          <v:shape id="_x0000_i1048" type="#_x0000_t75" style="width:1in;height:18.85pt" o:ole="">
            <v:imagedata r:id="rId54" o:title=""/>
          </v:shape>
          <o:OLEObject Type="Embed" ProgID="Equation.DSMT4" ShapeID="_x0000_i1048" DrawAspect="Content" ObjectID="_1645650083" r:id="rId55"/>
        </w:object>
      </w:r>
      <w:r>
        <w:rPr>
          <w:rFonts w:hint="eastAsia"/>
        </w:rPr>
        <w:t>,</w:t>
      </w:r>
      <w:r>
        <w:rPr>
          <w:rFonts w:hint="eastAsia"/>
        </w:rPr>
        <w:t>而将其余各</w:t>
      </w:r>
      <w:r w:rsidRPr="00F724C9">
        <w:rPr>
          <w:position w:val="-14"/>
        </w:rPr>
        <w:object w:dxaOrig="600" w:dyaOrig="380" w14:anchorId="097B090D">
          <v:shape id="_x0000_i1049" type="#_x0000_t75" style="width:30.05pt;height:18.85pt" o:ole="">
            <v:imagedata r:id="rId56" o:title=""/>
          </v:shape>
          <o:OLEObject Type="Embed" ProgID="Equation.DSMT4" ShapeID="_x0000_i1049" DrawAspect="Content" ObjectID="_1645650084" r:id="rId57"/>
        </w:object>
      </w:r>
      <w:r>
        <w:rPr>
          <w:rFonts w:hint="eastAsia"/>
        </w:rPr>
        <w:t>均取为</w:t>
      </w:r>
      <w:r>
        <w:rPr>
          <w:rFonts w:hint="eastAsia"/>
        </w:rPr>
        <w:t>0.</w:t>
      </w:r>
    </w:p>
    <w:p w14:paraId="334C8BF4" w14:textId="13D9E50A" w:rsidR="00F47E6D" w:rsidRDefault="00F47E6D" w:rsidP="00F724C9">
      <w:r>
        <w:tab/>
      </w:r>
      <w:r>
        <w:rPr>
          <w:rFonts w:hint="eastAsia"/>
        </w:rPr>
        <w:t>相反地</w:t>
      </w:r>
      <w:r>
        <w:rPr>
          <w:rFonts w:hint="eastAsia"/>
        </w:rPr>
        <w:t>,</w:t>
      </w:r>
      <w:r>
        <w:rPr>
          <w:rFonts w:hint="eastAsia"/>
        </w:rPr>
        <w:t>如果</w:t>
      </w:r>
      <w:r w:rsidRPr="00F47E6D">
        <w:rPr>
          <w:position w:val="-6"/>
        </w:rPr>
        <w:object w:dxaOrig="200" w:dyaOrig="220" w14:anchorId="5016ED4C">
          <v:shape id="_x0000_i1050" type="#_x0000_t75" style="width:9.65pt;height:10.8pt" o:ole="">
            <v:imagedata r:id="rId58" o:title=""/>
          </v:shape>
          <o:OLEObject Type="Embed" ProgID="Equation.DSMT4" ShapeID="_x0000_i1050" DrawAspect="Content" ObjectID="_1645650085" r:id="rId59"/>
        </w:object>
      </w:r>
      <w:r>
        <w:rPr>
          <w:rFonts w:hint="eastAsia"/>
        </w:rPr>
        <w:t>满足约束条件</w:t>
      </w:r>
      <w:bookmarkStart w:id="1" w:name="MTBlankEqn"/>
      <w:r w:rsidR="009C28DE" w:rsidRPr="00F47E6D">
        <w:rPr>
          <w:position w:val="-34"/>
        </w:rPr>
        <w:object w:dxaOrig="2380" w:dyaOrig="800" w14:anchorId="1A9A5195">
          <v:shape id="_x0000_i1051" type="#_x0000_t75" style="width:119.35pt;height:40.05pt" o:ole="">
            <v:imagedata r:id="rId60" o:title=""/>
          </v:shape>
          <o:OLEObject Type="Embed" ProgID="Equation.DSMT4" ShapeID="_x0000_i1051" DrawAspect="Content" ObjectID="_1645650086" r:id="rId61"/>
        </w:object>
      </w:r>
      <w:bookmarkEnd w:id="1"/>
      <w:r>
        <w:rPr>
          <w:rFonts w:hint="eastAsia"/>
        </w:rPr>
        <w:t>,</w:t>
      </w:r>
      <w:r>
        <w:rPr>
          <w:rFonts w:hint="eastAsia"/>
        </w:rPr>
        <w:t>则可知</w:t>
      </w:r>
      <w:r>
        <w:rPr>
          <w:rFonts w:hint="eastAsia"/>
        </w:rPr>
        <w:t>,</w:t>
      </w:r>
      <w:r w:rsidR="009C28DE" w:rsidRPr="00F47E6D">
        <w:rPr>
          <w:position w:val="-12"/>
        </w:rPr>
        <w:object w:dxaOrig="999" w:dyaOrig="360" w14:anchorId="2D3873DB">
          <v:shape id="_x0000_i1052" type="#_x0000_t75" style="width:50.05pt;height:17.7pt" o:ole="">
            <v:imagedata r:id="rId62" o:title=""/>
          </v:shape>
          <o:OLEObject Type="Embed" ProgID="Equation.DSMT4" ShapeID="_x0000_i1052" DrawAspect="Content" ObjectID="_1645650087" r:id="rId63"/>
        </w:objec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</w:p>
    <w:p w14:paraId="1AA1D0C2" w14:textId="3C8B2E23" w:rsidR="00F47E6D" w:rsidRDefault="009C28DE" w:rsidP="00F47E6D">
      <w:pPr>
        <w:jc w:val="center"/>
      </w:pPr>
      <w:r w:rsidRPr="00F47E6D">
        <w:rPr>
          <w:position w:val="-32"/>
        </w:rPr>
        <w:object w:dxaOrig="3980" w:dyaOrig="760" w14:anchorId="69C17145">
          <v:shape id="_x0000_i1053" type="#_x0000_t75" style="width:198.3pt;height:38.1pt" o:ole="">
            <v:imagedata r:id="rId64" o:title=""/>
          </v:shape>
          <o:OLEObject Type="Embed" ProgID="Equation.DSMT4" ShapeID="_x0000_i1053" DrawAspect="Content" ObjectID="_1645650088" r:id="rId65"/>
        </w:object>
      </w:r>
    </w:p>
    <w:p w14:paraId="4CD25008" w14:textId="77777777" w:rsidR="00F47E6D" w:rsidRDefault="00F47E6D" w:rsidP="00F47E6D">
      <w:r>
        <w:rPr>
          <w:rFonts w:hint="eastAsia"/>
        </w:rPr>
        <w:t>所以如果考虑极小化问题</w:t>
      </w:r>
    </w:p>
    <w:p w14:paraId="3B552D88" w14:textId="7DA8B9E1" w:rsidR="00F47E6D" w:rsidRDefault="009C28DE" w:rsidP="00F47E6D">
      <w:pPr>
        <w:jc w:val="center"/>
      </w:pPr>
      <w:r w:rsidRPr="00F47E6D">
        <w:rPr>
          <w:position w:val="-22"/>
        </w:rPr>
        <w:object w:dxaOrig="3200" w:dyaOrig="460" w14:anchorId="3D2366AB">
          <v:shape id="_x0000_i1054" type="#_x0000_t75" style="width:160.15pt;height:23.5pt" o:ole="">
            <v:imagedata r:id="rId66" o:title=""/>
          </v:shape>
          <o:OLEObject Type="Embed" ProgID="Equation.DSMT4" ShapeID="_x0000_i1054" DrawAspect="Content" ObjectID="_1645650089" r:id="rId67"/>
        </w:object>
      </w:r>
    </w:p>
    <w:p w14:paraId="4DC08017" w14:textId="3D6916EE" w:rsidR="00F47E6D" w:rsidRDefault="00F47E6D" w:rsidP="00F47E6D">
      <w:r>
        <w:rPr>
          <w:rFonts w:hint="eastAsia"/>
        </w:rPr>
        <w:t>它</w:t>
      </w:r>
      <w:r w:rsidRPr="005027B3">
        <w:rPr>
          <w:rFonts w:hint="eastAsia"/>
        </w:rPr>
        <w:t>是与原始最优化问题等价的</w:t>
      </w:r>
      <w:r w:rsidRPr="005027B3">
        <w:rPr>
          <w:rFonts w:hint="eastAsia"/>
        </w:rPr>
        <w:t>,</w:t>
      </w:r>
      <w:r w:rsidRPr="005027B3">
        <w:rPr>
          <w:rFonts w:hint="eastAsia"/>
        </w:rPr>
        <w:t>即它们有</w:t>
      </w:r>
      <w:r w:rsidRPr="0030099C">
        <w:rPr>
          <w:rFonts w:hint="eastAsia"/>
          <w:color w:val="000000" w:themeColor="text1"/>
        </w:rPr>
        <w:t>相同的解</w:t>
      </w:r>
      <w:r w:rsidR="0035587E">
        <w:rPr>
          <w:rFonts w:hint="eastAsia"/>
        </w:rPr>
        <w:t>.</w:t>
      </w:r>
      <w:r w:rsidR="0035587E">
        <w:rPr>
          <w:rFonts w:hint="eastAsia"/>
        </w:rPr>
        <w:t>问题</w:t>
      </w:r>
      <w:r w:rsidR="009C28DE" w:rsidRPr="0035587E">
        <w:rPr>
          <w:position w:val="-22"/>
        </w:rPr>
        <w:object w:dxaOrig="2020" w:dyaOrig="460" w14:anchorId="1226789A">
          <v:shape id="_x0000_i1055" type="#_x0000_t75" style="width:101.25pt;height:23.5pt" o:ole="">
            <v:imagedata r:id="rId68" o:title=""/>
          </v:shape>
          <o:OLEObject Type="Embed" ProgID="Equation.DSMT4" ShapeID="_x0000_i1055" DrawAspect="Content" ObjectID="_1645650090" r:id="rId69"/>
        </w:object>
      </w:r>
      <w:r w:rsidR="0035587E">
        <w:rPr>
          <w:rFonts w:hint="eastAsia"/>
        </w:rPr>
        <w:t>称为广义拉格朗日函数的</w:t>
      </w:r>
      <w:r w:rsidR="0035587E" w:rsidRPr="00E142BB">
        <w:rPr>
          <w:rFonts w:hint="eastAsia"/>
          <w:color w:val="FF0000"/>
        </w:rPr>
        <w:t>极小极大问题</w:t>
      </w:r>
      <w:r w:rsidR="0035587E">
        <w:rPr>
          <w:rFonts w:hint="eastAsia"/>
        </w:rPr>
        <w:t>.</w:t>
      </w:r>
      <w:r>
        <w:rPr>
          <w:rFonts w:hint="eastAsia"/>
        </w:rPr>
        <w:t>为了方便</w:t>
      </w:r>
      <w:r>
        <w:rPr>
          <w:rFonts w:hint="eastAsia"/>
        </w:rPr>
        <w:t>,</w:t>
      </w:r>
      <w:r>
        <w:rPr>
          <w:rFonts w:hint="eastAsia"/>
        </w:rPr>
        <w:t>定义原始问题的最优值</w:t>
      </w:r>
    </w:p>
    <w:p w14:paraId="6CFEC958" w14:textId="59D0DB6A" w:rsidR="00F47E6D" w:rsidRDefault="009C28DE" w:rsidP="00F47E6D">
      <w:pPr>
        <w:jc w:val="center"/>
      </w:pPr>
      <w:r w:rsidRPr="00F47E6D">
        <w:rPr>
          <w:position w:val="-20"/>
        </w:rPr>
        <w:object w:dxaOrig="1500" w:dyaOrig="460" w14:anchorId="68ED748C">
          <v:shape id="_x0000_i1056" type="#_x0000_t75" style="width:75.1pt;height:23.5pt" o:ole="">
            <v:imagedata r:id="rId70" o:title=""/>
          </v:shape>
          <o:OLEObject Type="Embed" ProgID="Equation.DSMT4" ShapeID="_x0000_i1056" DrawAspect="Content" ObjectID="_1645650091" r:id="rId71"/>
        </w:object>
      </w:r>
    </w:p>
    <w:p w14:paraId="057F30C1" w14:textId="77777777" w:rsidR="00F47E6D" w:rsidRDefault="0035587E" w:rsidP="00F47E6D">
      <w:r>
        <w:rPr>
          <w:rFonts w:hint="eastAsia"/>
        </w:rPr>
        <w:t>称为原始问题的值</w:t>
      </w:r>
      <w:r>
        <w:rPr>
          <w:rFonts w:hint="eastAsia"/>
        </w:rPr>
        <w:t>.</w:t>
      </w:r>
    </w:p>
    <w:p w14:paraId="7B7E1248" w14:textId="77777777" w:rsidR="0035587E" w:rsidRPr="00E142BB" w:rsidRDefault="0035587E" w:rsidP="00E142BB"/>
    <w:p w14:paraId="2E9060DF" w14:textId="77777777" w:rsidR="0035587E" w:rsidRDefault="0035587E" w:rsidP="0035587E">
      <w:pPr>
        <w:pStyle w:val="1"/>
      </w:pPr>
      <w:r>
        <w:rPr>
          <w:rFonts w:hint="eastAsia"/>
        </w:rPr>
        <w:t>对偶问题</w:t>
      </w:r>
    </w:p>
    <w:p w14:paraId="73E129A5" w14:textId="77777777" w:rsidR="0035587E" w:rsidRDefault="0035587E" w:rsidP="0035587E">
      <w:r>
        <w:tab/>
      </w:r>
      <w:r>
        <w:rPr>
          <w:rFonts w:hint="eastAsia"/>
        </w:rPr>
        <w:t>定义</w:t>
      </w:r>
    </w:p>
    <w:p w14:paraId="20078898" w14:textId="2E02D7B0" w:rsidR="0035587E" w:rsidRDefault="009C28DE" w:rsidP="0035587E">
      <w:pPr>
        <w:jc w:val="center"/>
      </w:pPr>
      <w:r w:rsidRPr="009C28DE">
        <w:rPr>
          <w:position w:val="-18"/>
        </w:rPr>
        <w:object w:dxaOrig="2500" w:dyaOrig="420" w14:anchorId="789D1F6F">
          <v:shape id="_x0000_i1057" type="#_x0000_t75" style="width:125.15pt;height:21.2pt" o:ole="">
            <v:imagedata r:id="rId72" o:title=""/>
          </v:shape>
          <o:OLEObject Type="Embed" ProgID="Equation.DSMT4" ShapeID="_x0000_i1057" DrawAspect="Content" ObjectID="_1645650092" r:id="rId73"/>
        </w:object>
      </w:r>
    </w:p>
    <w:p w14:paraId="5C0FE730" w14:textId="5DD2277F" w:rsidR="0035587E" w:rsidRDefault="0035587E" w:rsidP="0035587E">
      <w:r>
        <w:rPr>
          <w:rFonts w:hint="eastAsia"/>
        </w:rPr>
        <w:t>再考虑极大化</w:t>
      </w:r>
      <w:r w:rsidR="009C28DE" w:rsidRPr="009C28DE">
        <w:rPr>
          <w:position w:val="-18"/>
        </w:rPr>
        <w:object w:dxaOrig="2500" w:dyaOrig="420" w14:anchorId="3ECBD9D7">
          <v:shape id="_x0000_i1058" type="#_x0000_t75" style="width:125.15pt;height:21.2pt" o:ole="">
            <v:imagedata r:id="rId74" o:title=""/>
          </v:shape>
          <o:OLEObject Type="Embed" ProgID="Equation.DSMT4" ShapeID="_x0000_i1058" DrawAspect="Content" ObjectID="_1645650093" r:id="rId75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</w:p>
    <w:p w14:paraId="69251093" w14:textId="09FCCA53" w:rsidR="0035587E" w:rsidRDefault="009C28DE" w:rsidP="0035587E">
      <w:pPr>
        <w:jc w:val="center"/>
      </w:pPr>
      <w:r w:rsidRPr="0035587E">
        <w:rPr>
          <w:position w:val="-22"/>
        </w:rPr>
        <w:object w:dxaOrig="3680" w:dyaOrig="460" w14:anchorId="2D70D1F7">
          <v:shape id="_x0000_i1059" type="#_x0000_t75" style="width:184.05pt;height:23.5pt" o:ole="">
            <v:imagedata r:id="rId76" o:title=""/>
          </v:shape>
          <o:OLEObject Type="Embed" ProgID="Equation.DSMT4" ShapeID="_x0000_i1059" DrawAspect="Content" ObjectID="_1645650094" r:id="rId77"/>
        </w:object>
      </w:r>
    </w:p>
    <w:p w14:paraId="4DF9C612" w14:textId="77777777" w:rsidR="0035587E" w:rsidRDefault="0035587E" w:rsidP="0035587E">
      <w:r>
        <w:rPr>
          <w:rFonts w:hint="eastAsia"/>
        </w:rPr>
        <w:t>问题</w:t>
      </w:r>
      <w:r w:rsidRPr="0035587E">
        <w:rPr>
          <w:position w:val="-22"/>
        </w:rPr>
        <w:object w:dxaOrig="2020" w:dyaOrig="460" w14:anchorId="5C33C7CC">
          <v:shape id="_x0000_i1060" type="#_x0000_t75" style="width:101.25pt;height:23.5pt" o:ole="">
            <v:imagedata r:id="rId78" o:title=""/>
          </v:shape>
          <o:OLEObject Type="Embed" ProgID="Equation.DSMT4" ShapeID="_x0000_i1060" DrawAspect="Content" ObjectID="_1645650095" r:id="rId79"/>
        </w:object>
      </w:r>
      <w:r>
        <w:rPr>
          <w:rFonts w:hint="eastAsia"/>
        </w:rPr>
        <w:t>称为广义拉格朗日函数的极大极小问题</w:t>
      </w:r>
      <w:r>
        <w:rPr>
          <w:rFonts w:hint="eastAsia"/>
        </w:rPr>
        <w:t>.</w:t>
      </w:r>
      <w:r>
        <w:t xml:space="preserve"> </w:t>
      </w:r>
    </w:p>
    <w:p w14:paraId="0230853F" w14:textId="77777777" w:rsidR="0035587E" w:rsidRDefault="0035587E" w:rsidP="0035587E">
      <w:r>
        <w:tab/>
      </w:r>
      <w:r>
        <w:rPr>
          <w:rFonts w:hint="eastAsia"/>
        </w:rPr>
        <w:t>可以将广义拉格朗日函数的</w:t>
      </w:r>
      <w:r w:rsidRPr="00E142BB">
        <w:rPr>
          <w:rFonts w:hint="eastAsia"/>
          <w:color w:val="FF0000"/>
        </w:rPr>
        <w:t>极大极小问题</w:t>
      </w:r>
      <w:r>
        <w:rPr>
          <w:rFonts w:hint="eastAsia"/>
        </w:rPr>
        <w:t>表示为约束最优化问题</w:t>
      </w:r>
      <w:r>
        <w:rPr>
          <w:rFonts w:hint="eastAsia"/>
        </w:rPr>
        <w:t>:</w:t>
      </w:r>
    </w:p>
    <w:p w14:paraId="1A747A29" w14:textId="090100C8" w:rsidR="0035587E" w:rsidRDefault="00F1053C" w:rsidP="00F1053C">
      <w:pPr>
        <w:jc w:val="center"/>
      </w:pPr>
      <w:r w:rsidRPr="00F1053C">
        <w:rPr>
          <w:position w:val="-4"/>
        </w:rPr>
        <w:object w:dxaOrig="180" w:dyaOrig="279" w14:anchorId="4984B97F">
          <v:shape id="_x0000_i1061" type="#_x0000_t75" style="width:9.25pt;height:14.25pt" o:ole="">
            <v:imagedata r:id="rId80" o:title=""/>
          </v:shape>
          <o:OLEObject Type="Embed" ProgID="Equation.DSMT4" ShapeID="_x0000_i1061" DrawAspect="Content" ObjectID="_1645650096" r:id="rId81"/>
        </w:object>
      </w:r>
      <w:r>
        <w:t xml:space="preserve"> </w:t>
      </w:r>
      <w:r w:rsidR="009C28DE" w:rsidRPr="0035587E">
        <w:rPr>
          <w:position w:val="-36"/>
        </w:rPr>
        <w:object w:dxaOrig="3680" w:dyaOrig="840" w14:anchorId="03CD158E">
          <v:shape id="_x0000_i1062" type="#_x0000_t75" style="width:184.05pt;height:41.95pt" o:ole="">
            <v:imagedata r:id="rId82" o:title=""/>
          </v:shape>
          <o:OLEObject Type="Embed" ProgID="Equation.DSMT4" ShapeID="_x0000_i1062" DrawAspect="Content" ObjectID="_1645650097" r:id="rId83"/>
        </w:object>
      </w:r>
    </w:p>
    <w:p w14:paraId="017F3A30" w14:textId="77777777" w:rsidR="00F1053C" w:rsidRDefault="00F1053C" w:rsidP="00F1053C">
      <w:r>
        <w:rPr>
          <w:rFonts w:hint="eastAsia"/>
        </w:rPr>
        <w:t>称为原始问题</w:t>
      </w:r>
      <w:r w:rsidRPr="005027B3">
        <w:rPr>
          <w:rFonts w:hint="eastAsia"/>
        </w:rPr>
        <w:t>的对偶问题</w:t>
      </w:r>
      <w:r w:rsidRPr="005027B3">
        <w:rPr>
          <w:rFonts w:hint="eastAsia"/>
        </w:rPr>
        <w:t>.</w:t>
      </w:r>
      <w:r>
        <w:rPr>
          <w:rFonts w:hint="eastAsia"/>
        </w:rPr>
        <w:t>定义对偶问题的最优解</w:t>
      </w:r>
    </w:p>
    <w:p w14:paraId="08E7EBE7" w14:textId="283D063F" w:rsidR="00F1053C" w:rsidRDefault="005027B3" w:rsidP="00F1053C">
      <w:pPr>
        <w:jc w:val="center"/>
      </w:pPr>
      <w:r w:rsidRPr="00F1053C">
        <w:rPr>
          <w:position w:val="-22"/>
        </w:rPr>
        <w:object w:dxaOrig="1980" w:dyaOrig="480" w14:anchorId="6DC0A8F2">
          <v:shape id="_x0000_i1063" type="#_x0000_t75" style="width:99.35pt;height:24.25pt" o:ole="">
            <v:imagedata r:id="rId84" o:title=""/>
          </v:shape>
          <o:OLEObject Type="Embed" ProgID="Equation.DSMT4" ShapeID="_x0000_i1063" DrawAspect="Content" ObjectID="_1645650098" r:id="rId85"/>
        </w:object>
      </w:r>
    </w:p>
    <w:p w14:paraId="4451B3B1" w14:textId="1864A6DE" w:rsidR="00F1053C" w:rsidRDefault="00F1053C" w:rsidP="00F1053C">
      <w:r>
        <w:rPr>
          <w:rFonts w:hint="eastAsia"/>
        </w:rPr>
        <w:t>称为对偶问题的值</w:t>
      </w:r>
      <w:r>
        <w:rPr>
          <w:rFonts w:hint="eastAsia"/>
        </w:rPr>
        <w:t>.</w:t>
      </w:r>
    </w:p>
    <w:p w14:paraId="68625854" w14:textId="1FE38BDF" w:rsidR="00E142BB" w:rsidRDefault="00E142BB" w:rsidP="00F1053C"/>
    <w:p w14:paraId="7779BF6D" w14:textId="14B1BB80" w:rsidR="00E142BB" w:rsidRDefault="00E142BB" w:rsidP="00F1053C"/>
    <w:p w14:paraId="0172DD91" w14:textId="4444D5C3" w:rsidR="00E142BB" w:rsidRDefault="00E142BB" w:rsidP="00E142BB">
      <w:pPr>
        <w:pStyle w:val="1"/>
      </w:pPr>
      <w:r>
        <w:rPr>
          <w:rFonts w:hint="eastAsia"/>
        </w:rPr>
        <w:lastRenderedPageBreak/>
        <w:t>原始问题和对偶问题的关系</w:t>
      </w:r>
    </w:p>
    <w:p w14:paraId="1FC970AF" w14:textId="73B707BD" w:rsidR="00E142BB" w:rsidRPr="00E142BB" w:rsidRDefault="00EB77E6" w:rsidP="00E142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(</w:t>
      </w:r>
      <w:r w:rsidR="00235FFE">
        <w:rPr>
          <w:rFonts w:hint="eastAsia"/>
        </w:rPr>
        <w:t>弱对偶性</w:t>
      </w:r>
      <w:r>
        <w:rPr>
          <w:rFonts w:hint="eastAsia"/>
        </w:rPr>
        <w:t>)</w:t>
      </w:r>
      <w:r w:rsidR="00312375">
        <w:rPr>
          <w:rFonts w:hint="eastAsia"/>
        </w:rPr>
        <w:t>若原始问题和对偶问题都有最优解</w:t>
      </w:r>
      <w:r w:rsidR="00312375">
        <w:rPr>
          <w:rFonts w:hint="eastAsia"/>
        </w:rPr>
        <w:t>,</w:t>
      </w:r>
      <w:r w:rsidR="00312375">
        <w:rPr>
          <w:rFonts w:hint="eastAsia"/>
        </w:rPr>
        <w:t>则</w:t>
      </w:r>
    </w:p>
    <w:p w14:paraId="52E48149" w14:textId="408A2FF2" w:rsidR="00E142BB" w:rsidRDefault="00E142BB" w:rsidP="00E142BB">
      <w:pPr>
        <w:jc w:val="center"/>
      </w:pPr>
      <w:r w:rsidRPr="00E142BB">
        <w:rPr>
          <w:position w:val="-4"/>
        </w:rPr>
        <w:object w:dxaOrig="180" w:dyaOrig="279" w14:anchorId="55CCF628">
          <v:shape id="_x0000_i1064" type="#_x0000_t75" style="width:9.25pt;height:14.25pt" o:ole="">
            <v:imagedata r:id="rId80" o:title=""/>
          </v:shape>
          <o:OLEObject Type="Embed" ProgID="Equation.DSMT4" ShapeID="_x0000_i1064" DrawAspect="Content" ObjectID="_1645650099" r:id="rId86"/>
        </w:object>
      </w:r>
      <w:r>
        <w:t xml:space="preserve"> </w:t>
      </w:r>
      <w:r w:rsidR="009C28DE" w:rsidRPr="00E142BB">
        <w:rPr>
          <w:position w:val="-22"/>
        </w:rPr>
        <w:object w:dxaOrig="5140" w:dyaOrig="480" w14:anchorId="450A5367">
          <v:shape id="_x0000_i1065" type="#_x0000_t75" style="width:256.05pt;height:24.25pt" o:ole="">
            <v:imagedata r:id="rId87" o:title=""/>
          </v:shape>
          <o:OLEObject Type="Embed" ProgID="Equation.DSMT4" ShapeID="_x0000_i1065" DrawAspect="Content" ObjectID="_1645650100" r:id="rId88"/>
        </w:object>
      </w:r>
    </w:p>
    <w:p w14:paraId="63A7AF3F" w14:textId="06D55503" w:rsidR="00E142BB" w:rsidRDefault="00312375" w:rsidP="00E142B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w:r w:rsidR="009C28DE" w:rsidRPr="009C28DE">
        <w:rPr>
          <w:position w:val="-4"/>
        </w:rPr>
        <w:object w:dxaOrig="260" w:dyaOrig="300" w14:anchorId="44875622">
          <v:shape id="_x0000_i1066" type="#_x0000_t75" style="width:12.7pt;height:15.4pt" o:ole="">
            <v:imagedata r:id="rId89" o:title=""/>
          </v:shape>
          <o:OLEObject Type="Embed" ProgID="Equation.DSMT4" ShapeID="_x0000_i1066" DrawAspect="Content" ObjectID="_1645650101" r:id="rId90"/>
        </w:object>
      </w:r>
      <w:r>
        <w:t>和</w:t>
      </w:r>
      <w:r w:rsidRPr="00312375">
        <w:rPr>
          <w:position w:val="-10"/>
        </w:rPr>
        <w:object w:dxaOrig="639" w:dyaOrig="360" w14:anchorId="138F4567">
          <v:shape id="_x0000_i1067" type="#_x0000_t75" style="width:31.95pt;height:18.5pt" o:ole="">
            <v:imagedata r:id="rId91" o:title=""/>
          </v:shape>
          <o:OLEObject Type="Embed" ProgID="Equation.DSMT4" ShapeID="_x0000_i1067" DrawAspect="Content" ObjectID="_1645650102" r:id="rId92"/>
        </w:object>
      </w:r>
      <w:r>
        <w:t>分别是原始问题和对偶问题的可行解</w:t>
      </w:r>
      <w:r>
        <w:t>,</w:t>
      </w:r>
      <w:r>
        <w:t>并且</w:t>
      </w:r>
      <w:r w:rsidRPr="00312375">
        <w:rPr>
          <w:position w:val="-10"/>
        </w:rPr>
        <w:object w:dxaOrig="760" w:dyaOrig="360" w14:anchorId="27BB16D8">
          <v:shape id="_x0000_i1068" type="#_x0000_t75" style="width:38.1pt;height:18.5pt" o:ole="">
            <v:imagedata r:id="rId93" o:title=""/>
          </v:shape>
          <o:OLEObject Type="Embed" ProgID="Equation.DSMT4" ShapeID="_x0000_i1068" DrawAspect="Content" ObjectID="_1645650103" r:id="rId94"/>
        </w:object>
      </w:r>
      <w:r>
        <w:t>,</w:t>
      </w:r>
      <w:r>
        <w:t>则</w:t>
      </w:r>
      <w:r w:rsidR="009C28DE" w:rsidRPr="009C28DE">
        <w:rPr>
          <w:position w:val="-4"/>
        </w:rPr>
        <w:object w:dxaOrig="260" w:dyaOrig="300" w14:anchorId="686FFEB0">
          <v:shape id="_x0000_i1069" type="#_x0000_t75" style="width:12.7pt;height:15.4pt" o:ole="">
            <v:imagedata r:id="rId95" o:title=""/>
          </v:shape>
          <o:OLEObject Type="Embed" ProgID="Equation.DSMT4" ShapeID="_x0000_i1069" DrawAspect="Content" ObjectID="_1645650104" r:id="rId96"/>
        </w:object>
      </w:r>
      <w:r>
        <w:t>和</w:t>
      </w:r>
      <w:r w:rsidRPr="00312375">
        <w:rPr>
          <w:position w:val="-10"/>
        </w:rPr>
        <w:object w:dxaOrig="639" w:dyaOrig="360" w14:anchorId="2B8A9761">
          <v:shape id="_x0000_i1070" type="#_x0000_t75" style="width:31.95pt;height:18.5pt" o:ole="">
            <v:imagedata r:id="rId91" o:title=""/>
          </v:shape>
          <o:OLEObject Type="Embed" ProgID="Equation.DSMT4" ShapeID="_x0000_i1070" DrawAspect="Content" ObjectID="_1645650105" r:id="rId97"/>
        </w:object>
      </w:r>
    </w:p>
    <w:p w14:paraId="4884D882" w14:textId="7E39C9A3" w:rsidR="00312375" w:rsidRDefault="00312375" w:rsidP="00312375">
      <w:pPr>
        <w:ind w:firstLine="360"/>
      </w:pPr>
      <w:r>
        <w:t>分别是原始问题和对偶问题的最优解</w:t>
      </w:r>
      <w:r>
        <w:t>.</w:t>
      </w:r>
    </w:p>
    <w:p w14:paraId="09F9690E" w14:textId="1DC79400" w:rsidR="00312375" w:rsidRPr="005027B3" w:rsidRDefault="00312375" w:rsidP="00312375">
      <w:pPr>
        <w:pStyle w:val="a3"/>
        <w:numPr>
          <w:ilvl w:val="0"/>
          <w:numId w:val="8"/>
        </w:numPr>
        <w:ind w:firstLineChars="0"/>
        <w:rPr>
          <w:color w:val="FF0000"/>
        </w:rPr>
      </w:pPr>
      <w:r>
        <w:rPr>
          <w:rFonts w:hint="eastAsia"/>
        </w:rPr>
        <w:t>假设函数</w:t>
      </w:r>
      <w:r w:rsidR="009C28DE" w:rsidRPr="00312375">
        <w:rPr>
          <w:position w:val="-10"/>
        </w:rPr>
        <w:object w:dxaOrig="540" w:dyaOrig="320" w14:anchorId="4CB2EDAE">
          <v:shape id="_x0000_i1071" type="#_x0000_t75" style="width:26.55pt;height:16.15pt" o:ole="">
            <v:imagedata r:id="rId98" o:title=""/>
          </v:shape>
          <o:OLEObject Type="Embed" ProgID="Equation.DSMT4" ShapeID="_x0000_i1071" DrawAspect="Content" ObjectID="_1645650106" r:id="rId99"/>
        </w:object>
      </w:r>
      <w:r>
        <w:t>和</w:t>
      </w:r>
      <w:r w:rsidR="009C28DE" w:rsidRPr="00312375">
        <w:rPr>
          <w:position w:val="-12"/>
        </w:rPr>
        <w:object w:dxaOrig="540" w:dyaOrig="360" w14:anchorId="10968132">
          <v:shape id="_x0000_i1072" type="#_x0000_t75" style="width:26.55pt;height:18.5pt" o:ole="">
            <v:imagedata r:id="rId100" o:title=""/>
          </v:shape>
          <o:OLEObject Type="Embed" ProgID="Equation.DSMT4" ShapeID="_x0000_i1072" DrawAspect="Content" ObjectID="_1645650107" r:id="rId101"/>
        </w:object>
      </w:r>
      <w:r>
        <w:t>是凸函数</w:t>
      </w:r>
      <w:r>
        <w:t>,</w:t>
      </w:r>
      <w:r w:rsidR="009C28DE" w:rsidRPr="00312375">
        <w:rPr>
          <w:position w:val="-14"/>
        </w:rPr>
        <w:object w:dxaOrig="580" w:dyaOrig="380" w14:anchorId="55A515BD">
          <v:shape id="_x0000_i1102" type="#_x0000_t75" style="width:29.25pt;height:18.85pt" o:ole="">
            <v:imagedata r:id="rId102" o:title=""/>
          </v:shape>
          <o:OLEObject Type="Embed" ProgID="Equation.DSMT4" ShapeID="_x0000_i1102" DrawAspect="Content" ObjectID="_1645650108" r:id="rId103"/>
        </w:object>
      </w:r>
      <w:r w:rsidR="00454E8A">
        <w:rPr>
          <w:rFonts w:hint="eastAsia"/>
        </w:rPr>
        <w:t>具有仿射函数形式</w:t>
      </w:r>
      <w:r w:rsidR="0005170D">
        <w:rPr>
          <w:rFonts w:hint="eastAsia"/>
        </w:rPr>
        <w:t>:</w:t>
      </w:r>
      <w:r w:rsidR="009C28DE" w:rsidRPr="00454E8A">
        <w:rPr>
          <w:position w:val="-10"/>
        </w:rPr>
        <w:object w:dxaOrig="1340" w:dyaOrig="320" w14:anchorId="584DFC3C">
          <v:shape id="_x0000_i1074" type="#_x0000_t75" style="width:67pt;height:16.15pt" o:ole="">
            <v:imagedata r:id="rId104" o:title=""/>
          </v:shape>
          <o:OLEObject Type="Embed" ProgID="Equation.DSMT4" ShapeID="_x0000_i1074" DrawAspect="Content" ObjectID="_1645650109" r:id="rId105"/>
        </w:object>
      </w:r>
      <w:r w:rsidR="00454E8A">
        <w:rPr>
          <w:rFonts w:hint="eastAsia"/>
        </w:rPr>
        <w:t>,</w:t>
      </w:r>
      <w:r>
        <w:t>并且假设不等式约束</w:t>
      </w:r>
      <w:r w:rsidR="000C16ED" w:rsidRPr="00312375">
        <w:rPr>
          <w:position w:val="-12"/>
        </w:rPr>
        <w:object w:dxaOrig="880" w:dyaOrig="360" w14:anchorId="3E532739">
          <v:shape id="_x0000_i1105" type="#_x0000_t75" style="width:43.1pt;height:18.5pt" o:ole="">
            <v:imagedata r:id="rId106" o:title=""/>
          </v:shape>
          <o:OLEObject Type="Embed" ProgID="Equation.DSMT4" ShapeID="_x0000_i1105" DrawAspect="Content" ObjectID="_1645650110" r:id="rId107"/>
        </w:object>
      </w:r>
      <w:r w:rsidR="00EB77E6">
        <w:rPr>
          <w:rFonts w:hint="eastAsia"/>
        </w:rPr>
        <w:t>(</w:t>
      </w:r>
      <w:r w:rsidR="00EB77E6">
        <w:rPr>
          <w:rFonts w:hint="eastAsia"/>
        </w:rPr>
        <w:t>即</w:t>
      </w:r>
      <w:r w:rsidR="00EB77E6">
        <w:rPr>
          <w:rFonts w:hint="eastAsia"/>
        </w:rPr>
        <w:t>Slater</w:t>
      </w:r>
      <w:r w:rsidR="00EB77E6">
        <w:t>t</w:t>
      </w:r>
      <w:r w:rsidR="00EB77E6">
        <w:rPr>
          <w:rFonts w:hint="eastAsia"/>
        </w:rPr>
        <w:t>条件</w:t>
      </w:r>
      <w:r w:rsidR="00A87D1E">
        <w:rPr>
          <w:rFonts w:hint="eastAsia"/>
        </w:rPr>
        <w:t>,</w:t>
      </w:r>
      <w:r w:rsidR="00A87D1E">
        <w:rPr>
          <w:rFonts w:hint="eastAsia"/>
        </w:rPr>
        <w:t>若</w:t>
      </w:r>
      <w:r w:rsidR="00A87D1E" w:rsidRPr="00312375">
        <w:rPr>
          <w:position w:val="-12"/>
        </w:rPr>
        <w:object w:dxaOrig="540" w:dyaOrig="360" w14:anchorId="57B07768">
          <v:shape id="_x0000_i1103" type="#_x0000_t75" style="width:26.55pt;height:18.5pt" o:ole="">
            <v:imagedata r:id="rId108" o:title=""/>
          </v:shape>
          <o:OLEObject Type="Embed" ProgID="Equation.DSMT4" ShapeID="_x0000_i1103" DrawAspect="Content" ObjectID="_1645650111" r:id="rId109"/>
        </w:object>
      </w:r>
      <w:r w:rsidR="00A87D1E">
        <w:rPr>
          <w:rFonts w:hint="eastAsia"/>
        </w:rPr>
        <w:t>也具有仿射函数形式</w:t>
      </w:r>
      <w:r w:rsidR="00A87D1E">
        <w:rPr>
          <w:rFonts w:hint="eastAsia"/>
        </w:rPr>
        <w:t>,</w:t>
      </w:r>
      <w:r w:rsidR="00A87D1E">
        <w:rPr>
          <w:rFonts w:hint="eastAsia"/>
        </w:rPr>
        <w:t>则</w:t>
      </w:r>
      <w:r w:rsidR="000C16ED">
        <w:rPr>
          <w:rFonts w:hint="eastAsia"/>
        </w:rPr>
        <w:t>不等式</w:t>
      </w:r>
      <w:r w:rsidR="005629F2">
        <w:rPr>
          <w:rFonts w:hint="eastAsia"/>
        </w:rPr>
        <w:t>不需要</w:t>
      </w:r>
      <w:r w:rsidR="000C16ED">
        <w:rPr>
          <w:rFonts w:hint="eastAsia"/>
        </w:rPr>
        <w:t>严格成立</w:t>
      </w:r>
      <w:r w:rsidR="00EB77E6">
        <w:rPr>
          <w:rFonts w:hint="eastAsia"/>
        </w:rPr>
        <w:t>)</w:t>
      </w:r>
      <w:r>
        <w:t>,</w:t>
      </w:r>
      <w:r>
        <w:t>即存在</w:t>
      </w:r>
      <w:r w:rsidR="009C28DE" w:rsidRPr="009C28DE">
        <w:rPr>
          <w:position w:val="-4"/>
        </w:rPr>
        <w:object w:dxaOrig="200" w:dyaOrig="200" w14:anchorId="273C3515">
          <v:shape id="_x0000_i1076" type="#_x0000_t75" style="width:10pt;height:10pt" o:ole="">
            <v:imagedata r:id="rId110" o:title=""/>
          </v:shape>
          <o:OLEObject Type="Embed" ProgID="Equation.DSMT4" ShapeID="_x0000_i1076" DrawAspect="Content" ObjectID="_1645650112" r:id="rId111"/>
        </w:object>
      </w:r>
      <w:r>
        <w:t>,</w:t>
      </w:r>
      <w:r>
        <w:t>对所有</w:t>
      </w:r>
      <w:r w:rsidRPr="00312375">
        <w:rPr>
          <w:position w:val="-6"/>
        </w:rPr>
        <w:object w:dxaOrig="139" w:dyaOrig="260" w14:anchorId="461AD21B">
          <v:shape id="_x0000_i1077" type="#_x0000_t75" style="width:6.55pt;height:12.7pt" o:ole="">
            <v:imagedata r:id="rId112" o:title=""/>
          </v:shape>
          <o:OLEObject Type="Embed" ProgID="Equation.DSMT4" ShapeID="_x0000_i1077" DrawAspect="Content" ObjectID="_1645650113" r:id="rId113"/>
        </w:object>
      </w:r>
      <w:r>
        <w:t>有</w:t>
      </w:r>
      <w:r w:rsidR="009C28DE" w:rsidRPr="00312375">
        <w:rPr>
          <w:position w:val="-12"/>
        </w:rPr>
        <w:object w:dxaOrig="880" w:dyaOrig="360" w14:anchorId="33ADD35A">
          <v:shape id="_x0000_i1078" type="#_x0000_t75" style="width:44.3pt;height:18.5pt" o:ole="">
            <v:imagedata r:id="rId114" o:title=""/>
          </v:shape>
          <o:OLEObject Type="Embed" ProgID="Equation.DSMT4" ShapeID="_x0000_i1078" DrawAspect="Content" ObjectID="_1645650114" r:id="rId115"/>
        </w:object>
      </w:r>
      <w:r>
        <w:t>,</w:t>
      </w:r>
      <w:r>
        <w:t>则存在</w:t>
      </w:r>
      <w:r w:rsidR="009C28DE" w:rsidRPr="00312375">
        <w:rPr>
          <w:position w:val="-10"/>
        </w:rPr>
        <w:object w:dxaOrig="940" w:dyaOrig="360" w14:anchorId="3852C0DD">
          <v:shape id="_x0000_i1079" type="#_x0000_t75" style="width:46.95pt;height:18.5pt" o:ole="">
            <v:imagedata r:id="rId116" o:title=""/>
          </v:shape>
          <o:OLEObject Type="Embed" ProgID="Equation.DSMT4" ShapeID="_x0000_i1079" DrawAspect="Content" ObjectID="_1645650115" r:id="rId117"/>
        </w:object>
      </w:r>
      <w:r>
        <w:t>,</w:t>
      </w:r>
      <w:r w:rsidRPr="005027B3">
        <w:rPr>
          <w:color w:val="FF0000"/>
        </w:rPr>
        <w:t>使</w:t>
      </w:r>
      <w:r w:rsidR="009C28DE" w:rsidRPr="009C28DE">
        <w:rPr>
          <w:color w:val="FF0000"/>
          <w:position w:val="-4"/>
        </w:rPr>
        <w:object w:dxaOrig="260" w:dyaOrig="300" w14:anchorId="1B64A273">
          <v:shape id="_x0000_i1080" type="#_x0000_t75" style="width:12.7pt;height:15.4pt" o:ole="">
            <v:imagedata r:id="rId118" o:title=""/>
          </v:shape>
          <o:OLEObject Type="Embed" ProgID="Equation.DSMT4" ShapeID="_x0000_i1080" DrawAspect="Content" ObjectID="_1645650116" r:id="rId119"/>
        </w:object>
      </w:r>
      <w:r w:rsidRPr="005027B3">
        <w:rPr>
          <w:color w:val="FF0000"/>
        </w:rPr>
        <w:t>是原始问题的解</w:t>
      </w:r>
      <w:r w:rsidRPr="005027B3">
        <w:rPr>
          <w:color w:val="FF0000"/>
        </w:rPr>
        <w:t>,</w:t>
      </w:r>
      <w:r w:rsidR="005027B3" w:rsidRPr="005027B3">
        <w:rPr>
          <w:color w:val="FF0000"/>
          <w:position w:val="-10"/>
        </w:rPr>
        <w:object w:dxaOrig="639" w:dyaOrig="360" w14:anchorId="5B197DF3">
          <v:shape id="_x0000_i1081" type="#_x0000_t75" style="width:31.95pt;height:18.5pt" o:ole="">
            <v:imagedata r:id="rId120" o:title=""/>
          </v:shape>
          <o:OLEObject Type="Embed" ProgID="Equation.DSMT4" ShapeID="_x0000_i1081" DrawAspect="Content" ObjectID="_1645650117" r:id="rId121"/>
        </w:object>
      </w:r>
      <w:r w:rsidRPr="005027B3">
        <w:rPr>
          <w:color w:val="FF0000"/>
        </w:rPr>
        <w:t>是对偶问题的解</w:t>
      </w:r>
      <w:r w:rsidRPr="005027B3">
        <w:rPr>
          <w:color w:val="FF0000"/>
        </w:rPr>
        <w:t>,</w:t>
      </w:r>
      <w:r w:rsidRPr="005027B3">
        <w:rPr>
          <w:color w:val="FF0000"/>
        </w:rPr>
        <w:t>并且</w:t>
      </w:r>
    </w:p>
    <w:p w14:paraId="5FC3DFA2" w14:textId="478B83E6" w:rsidR="00A8730D" w:rsidRDefault="009C28DE" w:rsidP="00A8730D">
      <w:pPr>
        <w:pStyle w:val="a3"/>
        <w:ind w:left="420" w:firstLineChars="0" w:firstLine="0"/>
        <w:jc w:val="center"/>
      </w:pPr>
      <w:r w:rsidRPr="00A8730D">
        <w:rPr>
          <w:position w:val="-10"/>
        </w:rPr>
        <w:object w:dxaOrig="2240" w:dyaOrig="360" w14:anchorId="48ED3385">
          <v:shape id="_x0000_i1082" type="#_x0000_t75" style="width:112.05pt;height:18.5pt" o:ole="">
            <v:imagedata r:id="rId122" o:title=""/>
          </v:shape>
          <o:OLEObject Type="Embed" ProgID="Equation.DSMT4" ShapeID="_x0000_i1082" DrawAspect="Content" ObjectID="_1645650118" r:id="rId123"/>
        </w:object>
      </w:r>
    </w:p>
    <w:p w14:paraId="060F86BD" w14:textId="48A2748B" w:rsidR="00A8730D" w:rsidRDefault="00463E8E" w:rsidP="00A873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假设函数</w:t>
      </w:r>
      <w:r w:rsidRPr="00312375">
        <w:rPr>
          <w:position w:val="-10"/>
        </w:rPr>
        <w:object w:dxaOrig="540" w:dyaOrig="320" w14:anchorId="0BC85301">
          <v:shape id="_x0000_i1115" type="#_x0000_t75" style="width:26.55pt;height:16.15pt" o:ole="">
            <v:imagedata r:id="rId98" o:title=""/>
          </v:shape>
          <o:OLEObject Type="Embed" ProgID="Equation.DSMT4" ShapeID="_x0000_i1115" DrawAspect="Content" ObjectID="_1645650119" r:id="rId124"/>
        </w:object>
      </w:r>
      <w:r>
        <w:t>和</w:t>
      </w:r>
      <w:r w:rsidRPr="00312375">
        <w:rPr>
          <w:position w:val="-12"/>
        </w:rPr>
        <w:object w:dxaOrig="540" w:dyaOrig="360" w14:anchorId="1F24F454">
          <v:shape id="_x0000_i1116" type="#_x0000_t75" style="width:26.55pt;height:18.5pt" o:ole="">
            <v:imagedata r:id="rId100" o:title=""/>
          </v:shape>
          <o:OLEObject Type="Embed" ProgID="Equation.DSMT4" ShapeID="_x0000_i1116" DrawAspect="Content" ObjectID="_1645650120" r:id="rId125"/>
        </w:object>
      </w:r>
      <w:r>
        <w:t>是凸函数</w:t>
      </w:r>
      <w:r>
        <w:t>,</w:t>
      </w:r>
      <w:r w:rsidRPr="00312375">
        <w:rPr>
          <w:position w:val="-14"/>
        </w:rPr>
        <w:object w:dxaOrig="580" w:dyaOrig="380" w14:anchorId="67BDFF5F">
          <v:shape id="_x0000_i1118" type="#_x0000_t75" style="width:29.25pt;height:18.85pt" o:ole="">
            <v:imagedata r:id="rId102" o:title=""/>
          </v:shape>
          <o:OLEObject Type="Embed" ProgID="Equation.DSMT4" ShapeID="_x0000_i1118" DrawAspect="Content" ObjectID="_1645650121" r:id="rId126"/>
        </w:object>
      </w:r>
      <w:r>
        <w:rPr>
          <w:rFonts w:hint="eastAsia"/>
        </w:rPr>
        <w:t>具有仿射函数形式</w:t>
      </w:r>
      <w:r>
        <w:rPr>
          <w:rFonts w:hint="eastAsia"/>
        </w:rPr>
        <w:t>:</w:t>
      </w:r>
      <w:r w:rsidRPr="00454E8A">
        <w:rPr>
          <w:position w:val="-10"/>
        </w:rPr>
        <w:object w:dxaOrig="1340" w:dyaOrig="320" w14:anchorId="7EFADCF0">
          <v:shape id="_x0000_i1117" type="#_x0000_t75" style="width:67pt;height:16.15pt" o:ole="">
            <v:imagedata r:id="rId104" o:title=""/>
          </v:shape>
          <o:OLEObject Type="Embed" ProgID="Equation.DSMT4" ShapeID="_x0000_i1117" DrawAspect="Content" ObjectID="_1645650122" r:id="rId127"/>
        </w:object>
      </w:r>
      <w:r>
        <w:rPr>
          <w:rFonts w:hint="eastAsia"/>
        </w:rPr>
        <w:t>,</w:t>
      </w:r>
      <w:r>
        <w:t>并且假设不等式约束</w:t>
      </w:r>
      <w:r w:rsidRPr="00312375">
        <w:rPr>
          <w:position w:val="-12"/>
        </w:rPr>
        <w:object w:dxaOrig="880" w:dyaOrig="360" w14:anchorId="78FAE5EF">
          <v:shape id="_x0000_i1120" type="#_x0000_t75" style="width:43.1pt;height:18.5pt" o:ole="">
            <v:imagedata r:id="rId106" o:title=""/>
          </v:shape>
          <o:OLEObject Type="Embed" ProgID="Equation.DSMT4" ShapeID="_x0000_i1120" DrawAspect="Content" ObjectID="_1645650123" r:id="rId128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Slater</w:t>
      </w:r>
      <w:r>
        <w:t>t</w: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若</w:t>
      </w:r>
      <w:r w:rsidRPr="00312375">
        <w:rPr>
          <w:position w:val="-12"/>
        </w:rPr>
        <w:object w:dxaOrig="540" w:dyaOrig="360" w14:anchorId="4C5400AD">
          <v:shape id="_x0000_i1119" type="#_x0000_t75" style="width:26.55pt;height:18.5pt" o:ole="">
            <v:imagedata r:id="rId108" o:title=""/>
          </v:shape>
          <o:OLEObject Type="Embed" ProgID="Equation.DSMT4" ShapeID="_x0000_i1119" DrawAspect="Content" ObjectID="_1645650124" r:id="rId129"/>
        </w:object>
      </w:r>
      <w:r>
        <w:rPr>
          <w:rFonts w:hint="eastAsia"/>
        </w:rPr>
        <w:t>也具有仿射函数形式</w:t>
      </w:r>
      <w:r>
        <w:rPr>
          <w:rFonts w:hint="eastAsia"/>
        </w:rPr>
        <w:t>,</w:t>
      </w:r>
      <w:r>
        <w:rPr>
          <w:rFonts w:hint="eastAsia"/>
        </w:rPr>
        <w:t>则不等式</w:t>
      </w:r>
      <w:r w:rsidR="00AE24F4">
        <w:rPr>
          <w:rFonts w:hint="eastAsia"/>
        </w:rPr>
        <w:t>不需要</w:t>
      </w:r>
      <w:bookmarkStart w:id="2" w:name="_GoBack"/>
      <w:bookmarkEnd w:id="2"/>
      <w:r>
        <w:rPr>
          <w:rFonts w:hint="eastAsia"/>
        </w:rPr>
        <w:t>严格成立</w:t>
      </w:r>
      <w:r>
        <w:rPr>
          <w:rFonts w:hint="eastAsia"/>
        </w:rPr>
        <w:t>)</w:t>
      </w:r>
      <w:r w:rsidR="00A8730D">
        <w:t>,</w:t>
      </w:r>
      <w:r w:rsidR="00A8730D">
        <w:t>则</w:t>
      </w:r>
      <w:r w:rsidR="009C28DE" w:rsidRPr="009C28DE">
        <w:rPr>
          <w:position w:val="-4"/>
        </w:rPr>
        <w:object w:dxaOrig="260" w:dyaOrig="300" w14:anchorId="47BA2ED0">
          <v:shape id="_x0000_i1088" type="#_x0000_t75" style="width:12.7pt;height:15.4pt" o:ole="">
            <v:imagedata r:id="rId130" o:title=""/>
          </v:shape>
          <o:OLEObject Type="Embed" ProgID="Equation.DSMT4" ShapeID="_x0000_i1088" DrawAspect="Content" ObjectID="_1645650125" r:id="rId131"/>
        </w:object>
      </w:r>
      <w:r w:rsidR="00A8730D">
        <w:t>和</w:t>
      </w:r>
      <w:r w:rsidR="00A8730D" w:rsidRPr="00312375">
        <w:rPr>
          <w:position w:val="-10"/>
        </w:rPr>
        <w:object w:dxaOrig="639" w:dyaOrig="360" w14:anchorId="4CA2BA80">
          <v:shape id="_x0000_i1089" type="#_x0000_t75" style="width:31.95pt;height:18.5pt" o:ole="">
            <v:imagedata r:id="rId91" o:title=""/>
          </v:shape>
          <o:OLEObject Type="Embed" ProgID="Equation.DSMT4" ShapeID="_x0000_i1089" DrawAspect="Content" ObjectID="_1645650126" r:id="rId132"/>
        </w:object>
      </w:r>
      <w:r w:rsidR="00A8730D">
        <w:t>分别是原始问题和对偶问题的解的充分必要条件是</w:t>
      </w:r>
      <w:r w:rsidR="009C28DE" w:rsidRPr="00312375">
        <w:rPr>
          <w:position w:val="-10"/>
        </w:rPr>
        <w:object w:dxaOrig="940" w:dyaOrig="360" w14:anchorId="7E046154">
          <v:shape id="_x0000_i1090" type="#_x0000_t75" style="width:46.95pt;height:18.5pt" o:ole="">
            <v:imagedata r:id="rId133" o:title=""/>
          </v:shape>
          <o:OLEObject Type="Embed" ProgID="Equation.DSMT4" ShapeID="_x0000_i1090" DrawAspect="Content" ObjectID="_1645650127" r:id="rId134"/>
        </w:object>
      </w:r>
      <w:r w:rsidR="00A8730D">
        <w:t>满足下面的</w:t>
      </w:r>
      <w:r w:rsidR="00A8730D">
        <w:rPr>
          <w:rFonts w:hint="eastAsia"/>
        </w:rPr>
        <w:t>K</w:t>
      </w:r>
      <w:r w:rsidR="00A8730D">
        <w:t>arush-Kuhn-Tucker(KKT)</w:t>
      </w:r>
      <w:r w:rsidR="00A8730D">
        <w:t>条件</w:t>
      </w:r>
      <w:r w:rsidR="00455258">
        <w:rPr>
          <w:rFonts w:hint="eastAsia"/>
        </w:rPr>
        <w:t>(</w:t>
      </w:r>
      <w:r w:rsidR="00120B3C">
        <w:rPr>
          <w:rFonts w:hint="eastAsia"/>
        </w:rPr>
        <w:t>可通过此方式</w:t>
      </w:r>
      <w:r w:rsidR="009C28DE" w:rsidRPr="00312375">
        <w:rPr>
          <w:position w:val="-10"/>
        </w:rPr>
        <w:object w:dxaOrig="940" w:dyaOrig="360" w14:anchorId="55E4EB9C">
          <v:shape id="_x0000_i1091" type="#_x0000_t75" style="width:46.95pt;height:18.5pt" o:ole="">
            <v:imagedata r:id="rId135" o:title=""/>
          </v:shape>
          <o:OLEObject Type="Embed" ProgID="Equation.DSMT4" ShapeID="_x0000_i1091" DrawAspect="Content" ObjectID="_1645650128" r:id="rId136"/>
        </w:object>
      </w:r>
      <w:r w:rsidR="00455258">
        <w:rPr>
          <w:rFonts w:hint="eastAsia"/>
        </w:rPr>
        <w:t>):</w:t>
      </w:r>
    </w:p>
    <w:p w14:paraId="50AAB9B2" w14:textId="7E523B56" w:rsidR="00455258" w:rsidRPr="00E142BB" w:rsidRDefault="009C28DE" w:rsidP="00455258">
      <w:pPr>
        <w:pStyle w:val="a3"/>
        <w:ind w:left="420" w:firstLineChars="0" w:firstLine="0"/>
        <w:jc w:val="center"/>
      </w:pPr>
      <w:r w:rsidRPr="00A8730D">
        <w:rPr>
          <w:position w:val="-94"/>
        </w:rPr>
        <w:object w:dxaOrig="5140" w:dyaOrig="2000" w14:anchorId="61C24231">
          <v:shape id="_x0000_i1092" type="#_x0000_t75" style="width:257.2pt;height:99.7pt" o:ole="">
            <v:imagedata r:id="rId137" o:title=""/>
          </v:shape>
          <o:OLEObject Type="Embed" ProgID="Equation.DSMT4" ShapeID="_x0000_i1092" DrawAspect="Content" ObjectID="_1645650129" r:id="rId138"/>
        </w:object>
      </w:r>
    </w:p>
    <w:sectPr w:rsidR="00455258" w:rsidRPr="00E1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EF7D4" w14:textId="77777777" w:rsidR="00AC71FD" w:rsidRDefault="00AC71FD" w:rsidP="005E2BBB">
      <w:pPr>
        <w:ind w:firstLine="420"/>
      </w:pPr>
      <w:r>
        <w:separator/>
      </w:r>
    </w:p>
  </w:endnote>
  <w:endnote w:type="continuationSeparator" w:id="0">
    <w:p w14:paraId="171A91C5" w14:textId="77777777" w:rsidR="00AC71FD" w:rsidRDefault="00AC71FD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E567C" w14:textId="77777777" w:rsidR="00AC71FD" w:rsidRDefault="00AC71FD" w:rsidP="005E2BBB">
      <w:pPr>
        <w:ind w:firstLine="420"/>
      </w:pPr>
      <w:r>
        <w:separator/>
      </w:r>
    </w:p>
  </w:footnote>
  <w:footnote w:type="continuationSeparator" w:id="0">
    <w:p w14:paraId="10F6CF8E" w14:textId="77777777" w:rsidR="00AC71FD" w:rsidRDefault="00AC71FD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A187AA3"/>
    <w:multiLevelType w:val="hybridMultilevel"/>
    <w:tmpl w:val="A874F858"/>
    <w:lvl w:ilvl="0" w:tplc="E446F2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abstractNum w:abstractNumId="7" w15:restartNumberingAfterBreak="0">
    <w:nsid w:val="7A085978"/>
    <w:multiLevelType w:val="hybridMultilevel"/>
    <w:tmpl w:val="2716FC72"/>
    <w:lvl w:ilvl="0" w:tplc="10F8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mwrAUAIeXRlywAAAA="/>
  </w:docVars>
  <w:rsids>
    <w:rsidRoot w:val="00B672CC"/>
    <w:rsid w:val="000002E9"/>
    <w:rsid w:val="00026AA1"/>
    <w:rsid w:val="0005170D"/>
    <w:rsid w:val="000B67A0"/>
    <w:rsid w:val="000C16ED"/>
    <w:rsid w:val="000E709A"/>
    <w:rsid w:val="000F4E47"/>
    <w:rsid w:val="00120B3C"/>
    <w:rsid w:val="001A5FB6"/>
    <w:rsid w:val="002052CE"/>
    <w:rsid w:val="00235FFE"/>
    <w:rsid w:val="002A02F8"/>
    <w:rsid w:val="002B0381"/>
    <w:rsid w:val="0030099C"/>
    <w:rsid w:val="00312375"/>
    <w:rsid w:val="0035587E"/>
    <w:rsid w:val="003E010F"/>
    <w:rsid w:val="00454E8A"/>
    <w:rsid w:val="00455258"/>
    <w:rsid w:val="00463E8E"/>
    <w:rsid w:val="00491C83"/>
    <w:rsid w:val="00493782"/>
    <w:rsid w:val="005027B3"/>
    <w:rsid w:val="005629F2"/>
    <w:rsid w:val="00565EBE"/>
    <w:rsid w:val="005A22B2"/>
    <w:rsid w:val="005B4E44"/>
    <w:rsid w:val="005E2BBB"/>
    <w:rsid w:val="005E63E1"/>
    <w:rsid w:val="00636C75"/>
    <w:rsid w:val="0065792D"/>
    <w:rsid w:val="0068307A"/>
    <w:rsid w:val="00734E0B"/>
    <w:rsid w:val="00785AC2"/>
    <w:rsid w:val="008152AE"/>
    <w:rsid w:val="00890333"/>
    <w:rsid w:val="008F6BB9"/>
    <w:rsid w:val="0090518A"/>
    <w:rsid w:val="0097554E"/>
    <w:rsid w:val="009C28DE"/>
    <w:rsid w:val="009F164C"/>
    <w:rsid w:val="00A31040"/>
    <w:rsid w:val="00A8730D"/>
    <w:rsid w:val="00A87D1E"/>
    <w:rsid w:val="00AC71FD"/>
    <w:rsid w:val="00AE24F4"/>
    <w:rsid w:val="00B208F2"/>
    <w:rsid w:val="00B63616"/>
    <w:rsid w:val="00B672CC"/>
    <w:rsid w:val="00B90DD8"/>
    <w:rsid w:val="00BE6773"/>
    <w:rsid w:val="00C21A00"/>
    <w:rsid w:val="00C72D20"/>
    <w:rsid w:val="00DE21CC"/>
    <w:rsid w:val="00DF5079"/>
    <w:rsid w:val="00E142BB"/>
    <w:rsid w:val="00E74BC2"/>
    <w:rsid w:val="00E76804"/>
    <w:rsid w:val="00E9266E"/>
    <w:rsid w:val="00EB77E6"/>
    <w:rsid w:val="00F1053C"/>
    <w:rsid w:val="00F47E6D"/>
    <w:rsid w:val="00F724C9"/>
    <w:rsid w:val="00F73BCD"/>
    <w:rsid w:val="00FA72B6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92D55"/>
  <w15:chartTrackingRefBased/>
  <w15:docId w15:val="{8E39AA30-2D4D-4D9C-BB5F-9C835973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  <w:style w:type="character" w:customStyle="1" w:styleId="MTEquationSection">
    <w:name w:val="MTEquationSection"/>
    <w:basedOn w:val="a0"/>
    <w:rsid w:val="00F47E6D"/>
    <w:rPr>
      <w:rFonts w:ascii="楷体" w:eastAsia="楷体" w:hAnsi="楷体"/>
      <w:vanish/>
      <w:color w:val="FF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13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5.bin"/><Relationship Id="rId137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7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image" Target="media/image58.wmf"/><Relationship Id="rId135" Type="http://schemas.openxmlformats.org/officeDocument/2006/relationships/image" Target="media/image6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go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87CD-1F4D-49F6-872F-76975C12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206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chao duan</cp:lastModifiedBy>
  <cp:revision>28</cp:revision>
  <dcterms:created xsi:type="dcterms:W3CDTF">2019-11-08T06:44:00Z</dcterms:created>
  <dcterms:modified xsi:type="dcterms:W3CDTF">2020-03-13T16:02:00Z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